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BB2B3" w14:textId="277FF230" w:rsidR="00251740" w:rsidRDefault="00925562" w:rsidP="002A5858">
      <w:pPr>
        <w:ind w:left="7920"/>
        <w:jc w:val="center"/>
      </w:pPr>
      <w:r>
        <w:br/>
      </w:r>
      <w:r w:rsidR="0086133C">
        <w:t>ID</w:t>
      </w:r>
      <w:r w:rsidR="00381135">
        <w:t>:</w:t>
      </w:r>
      <w:r w:rsidR="00381135">
        <w:br/>
        <w:t>{</w:t>
      </w:r>
      <w:r w:rsidR="0086133C">
        <w:rPr>
          <w:rFonts w:ascii="Menlo Regular" w:hAnsi="Menlo Regular" w:cs="Menlo Regular"/>
          <w:color w:val="000000"/>
          <w:sz w:val="22"/>
          <w:szCs w:val="22"/>
        </w:rPr>
        <w:t>id</w:t>
      </w:r>
      <w:r w:rsidR="00251740">
        <w:t>}</w:t>
      </w:r>
    </w:p>
    <w:p w14:paraId="15236BA7" w14:textId="68281B64" w:rsidR="00645110" w:rsidRDefault="00251740" w:rsidP="00251740">
      <w:pPr>
        <w:jc w:val="right"/>
      </w:pPr>
      <w:r w:rsidRPr="00251740">
        <w:rPr>
          <w:b/>
        </w:rPr>
        <w:t>EQUIPE</w:t>
      </w:r>
      <w:r>
        <w:br/>
        <w:t>{</w:t>
      </w:r>
      <w:r w:rsidR="0086133C">
        <w:rPr>
          <w:rFonts w:ascii="Menlo Regular" w:hAnsi="Menlo Regular" w:cs="Menlo Regular"/>
          <w:color w:val="000000"/>
          <w:sz w:val="22"/>
          <w:szCs w:val="22"/>
        </w:rPr>
        <w:t>dailyWorkTime</w:t>
      </w:r>
      <w:r>
        <w:t>}</w:t>
      </w:r>
      <w:r>
        <w:br/>
      </w:r>
      <w:r>
        <w:br/>
      </w:r>
      <w:r w:rsidR="001E42FF">
        <w:t>Nome do projeto</w:t>
      </w:r>
      <w:r w:rsidR="001E42FF">
        <w:br/>
      </w:r>
      <w:r w:rsidR="0059122C">
        <w:t>{</w:t>
      </w:r>
      <w:r w:rsidR="00354C0E">
        <w:rPr>
          <w:rFonts w:ascii="Menlo Regular" w:hAnsi="Menlo Regular" w:cs="Menlo Regular"/>
          <w:color w:val="000000"/>
          <w:sz w:val="22"/>
          <w:szCs w:val="22"/>
        </w:rPr>
        <w:t>endDate</w:t>
      </w:r>
      <w:r w:rsidR="001E42FF">
        <w:t>}</w:t>
      </w:r>
      <w:r w:rsidR="00650D66">
        <w:br/>
      </w:r>
    </w:p>
    <w:p w14:paraId="16AF8FB0" w14:textId="4378D435" w:rsidR="00650D66" w:rsidRDefault="00650D66" w:rsidP="00251740">
      <w:pPr>
        <w:jc w:val="right"/>
      </w:pPr>
      <w:r>
        <w:br/>
      </w:r>
      <w:r w:rsidRPr="000316F9">
        <w:rPr>
          <w:b/>
          <w:sz w:val="32"/>
          <w:szCs w:val="32"/>
        </w:rPr>
        <w:t>STORY</w:t>
      </w:r>
      <w:r>
        <w:br/>
        <w:t>ID</w:t>
      </w:r>
      <w:r>
        <w:br/>
      </w:r>
      <w:r w:rsidR="00425B17">
        <w:t>{</w:t>
      </w:r>
      <w:r w:rsidRPr="000316F9">
        <w:t>id</w:t>
      </w:r>
      <w:r>
        <w:t>}</w:t>
      </w:r>
      <w:r>
        <w:br/>
      </w:r>
      <w:r>
        <w:br/>
        <w:t>CREATION DATE</w:t>
      </w:r>
      <w:r>
        <w:br/>
        <w:t>{</w:t>
      </w:r>
      <w:r w:rsidRPr="000316F9">
        <w:t>creationDate</w:t>
      </w:r>
      <w:r>
        <w:t>}</w:t>
      </w:r>
      <w:r>
        <w:br/>
      </w:r>
      <w:r>
        <w:br/>
        <w:t>DESCRIPTION</w:t>
      </w:r>
      <w:r>
        <w:br/>
      </w:r>
      <w:r w:rsidR="00425B17">
        <w:t>{</w:t>
      </w:r>
      <w:r w:rsidRPr="000316F9">
        <w:t>description</w:t>
      </w:r>
      <w:r>
        <w:t>}</w:t>
      </w:r>
      <w:bookmarkStart w:id="0" w:name="_GoBack"/>
      <w:bookmarkEnd w:id="0"/>
    </w:p>
    <w:p w14:paraId="08FDFE7D" w14:textId="60537FA5" w:rsidR="009F1424" w:rsidRPr="0059122C" w:rsidRDefault="001E42FF" w:rsidP="00251740">
      <w:pPr>
        <w:jc w:val="right"/>
      </w:pPr>
      <w:r>
        <w:br/>
      </w:r>
      <w:r>
        <w:br/>
      </w:r>
      <w:r>
        <w:br/>
      </w:r>
    </w:p>
    <w:sectPr w:rsidR="009F1424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AD267" w14:textId="77777777"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14:paraId="2F9AC89F" w14:textId="77777777"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339F5F8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8A860" w14:textId="77777777"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14:paraId="0634165E" w14:textId="77777777"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48526F3" w14:textId="77777777" w:rsidR="00363758" w:rsidRDefault="00061268" w:rsidP="00C95001">
    <w:pPr>
      <w:pStyle w:val="Header"/>
    </w:pPr>
    <w:r>
      <w:rPr>
        <w:noProof/>
      </w:rPr>
      <w:pict w14:anchorId="65BB20D1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36pt;margin-top:-9pt;width:196.95pt;height:74.7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511444E7" w14:textId="3BBD6364" w:rsidR="00363758" w:rsidRDefault="00363758" w:rsidP="00C95001"/>
              <w:p w14:paraId="11A43D38" w14:textId="77777777" w:rsidR="00363758" w:rsidRDefault="00363758" w:rsidP="00C95001"/>
              <w:p w14:paraId="64CD4503" w14:textId="77777777" w:rsidR="00363758" w:rsidRDefault="00363758" w:rsidP="00C95001"/>
              <w:p w14:paraId="31DD82B8" w14:textId="77777777" w:rsidR="00363758" w:rsidRDefault="00363758" w:rsidP="00C95001"/>
            </w:txbxContent>
          </v:textbox>
        </v:shape>
      </w:pict>
    </w:r>
    <w:r>
      <w:rPr>
        <w:noProof/>
      </w:rPr>
      <w:pict w14:anchorId="56E6ED85"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269B1B0F" w14:textId="6B9ACB4B" w:rsidR="00363758" w:rsidRDefault="00363758" w:rsidP="00C95001"/>
            </w:txbxContent>
          </v:textbox>
        </v:shape>
      </w:pict>
    </w:r>
  </w:p>
  <w:p w14:paraId="43340C1F" w14:textId="77777777" w:rsidR="00363758" w:rsidRPr="00FC7734" w:rsidRDefault="00363758" w:rsidP="00C95001">
    <w:pPr>
      <w:pStyle w:val="Header"/>
    </w:pPr>
  </w:p>
  <w:p w14:paraId="3EC1E4EB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350F4"/>
    <w:rsid w:val="00061268"/>
    <w:rsid w:val="00082ABC"/>
    <w:rsid w:val="001845E1"/>
    <w:rsid w:val="001A6335"/>
    <w:rsid w:val="001E42FF"/>
    <w:rsid w:val="0022454E"/>
    <w:rsid w:val="00251740"/>
    <w:rsid w:val="0028666D"/>
    <w:rsid w:val="002A5858"/>
    <w:rsid w:val="002B39F0"/>
    <w:rsid w:val="00354C0E"/>
    <w:rsid w:val="00363758"/>
    <w:rsid w:val="00381135"/>
    <w:rsid w:val="00425B17"/>
    <w:rsid w:val="00484E18"/>
    <w:rsid w:val="004D7CED"/>
    <w:rsid w:val="0059122C"/>
    <w:rsid w:val="0061198C"/>
    <w:rsid w:val="006437CE"/>
    <w:rsid w:val="00645110"/>
    <w:rsid w:val="00650D66"/>
    <w:rsid w:val="00677111"/>
    <w:rsid w:val="006C4B18"/>
    <w:rsid w:val="007729B7"/>
    <w:rsid w:val="0086133C"/>
    <w:rsid w:val="008B4316"/>
    <w:rsid w:val="008F004A"/>
    <w:rsid w:val="00925562"/>
    <w:rsid w:val="009F1424"/>
    <w:rsid w:val="00A24AEC"/>
    <w:rsid w:val="00C6317F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6C3520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2016-02-25T15:00:00Z</dcterms:modified>
</cp:coreProperties>
</file>